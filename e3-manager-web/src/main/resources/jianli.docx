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${N}-</w:t>
      </w:r>
      <w:bookmarkStart w:id="0" w:name="_GoBack"/>
      <w:bookmarkEnd w:id="0"/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个人信息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61"/>
        <w:gridCol w:w="1075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息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vertAlign w:val="baseline"/>
                <w:lang w:val="en-US" w:eastAsia="zh-CN"/>
              </w:rPr>
              <w:t>${name}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${sex}</w:t>
            </w:r>
          </w:p>
        </w:tc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${national}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${birthday}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${address}</w:t>
            </w:r>
          </w:p>
        </w:tc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${height}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${biYeDate}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${landscape}</w:t>
            </w:r>
          </w:p>
        </w:tc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${zhuanYe}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${xueLi}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365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${school}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${phone}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E-mail</w:t>
            </w:r>
          </w:p>
        </w:tc>
        <w:tc>
          <w:tcPr>
            <w:tcW w:w="365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图片一</w:t>
            </w:r>
          </w:p>
        </w:tc>
        <w:tc>
          <w:tcPr>
            <w:tcW w:w="7305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图片二</w:t>
            </w:r>
          </w:p>
        </w:tc>
        <w:tc>
          <w:tcPr>
            <w:tcW w:w="7305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${header2}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64B08"/>
    <w:rsid w:val="08492310"/>
    <w:rsid w:val="095B5697"/>
    <w:rsid w:val="129B6276"/>
    <w:rsid w:val="1FF64B08"/>
    <w:rsid w:val="36662C87"/>
    <w:rsid w:val="54D262C0"/>
    <w:rsid w:val="61E331DD"/>
    <w:rsid w:val="658C4D76"/>
    <w:rsid w:val="65D07B0C"/>
    <w:rsid w:val="6D535020"/>
    <w:rsid w:val="6F2573DA"/>
    <w:rsid w:val="779966C1"/>
    <w:rsid w:val="7CE13699"/>
    <w:rsid w:val="7F94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2018-08-12T09:04:00Z</dcterms:created>
  <dc:creator>王鹏豪</dc:creator>
  <cp:lastModifiedBy>王鹏豪</cp:lastModifiedBy>
  <dcterms:modified xsi:type="dcterms:W3CDTF">2018-08-12T09:56:27Z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